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/*Yngvi Leó Þráinsson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20.10.2015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Skilaverkefni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á For-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lykkjum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FOR1A3U_skil6_Forlykkjur_YLÞ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svarið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halda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áfram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tala1 = 0;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tala2 = 0;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tala3 = 0;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endurtaka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valmyndina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valmynd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hvaða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ætlar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velja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Hvaða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þú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spyr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hvaða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vinna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fyrsta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Talnabil_UppNidur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annað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Oddatolur_AkvedidBil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þriðja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la_la_la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fjórða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Margfoldunartöflur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1-10"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fimmta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Linur_Og_Dalkar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sjötta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valmynd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hvað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skrifar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valmynd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byrjar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lykkjuna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fyrsta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summan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öllum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tölunum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Sláðu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tvær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heiltölur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fyrst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síðan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stærri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tölu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biður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slá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inn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heiltölur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hvað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fyrsta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talan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hvað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seinni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talan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Þetta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millibilið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tölurnar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Þetta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millibilið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tölurnar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tala1;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tala2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lykkjan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byrjar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svigi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telur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þangað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seinni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talan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jafn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há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summa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summan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svigi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summa);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summan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talin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case 1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Sláðu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inn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heiltölur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ég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skal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skrifa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millibilið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á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milli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í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sviganum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fyrsta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talan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önnur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talan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(tala1 &lt; tala2)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ef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Þetta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millibilið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tölurnar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skrifar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línu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tala1;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tala2;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telur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tölur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skrifar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tölur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annars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tala1;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tala2;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telur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niður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tölur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skrifar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tölur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endar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lykkjuna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Sláðu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tvær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heiltölur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ég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skrifa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oddatölur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á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bilinu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(tala1 &gt; tala2 || tala1 == tala2)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Fyrri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talan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hærri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eða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tölurnar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jafnar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(tala1 % 2 == 0)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tala1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tala1; b &lt;= tala2; b++)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b = b + 1;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þú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'la'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sé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sungið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í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röð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tala1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 = 0; la &lt; tala1; la++ 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verkefni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tafla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tafla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tafla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bætir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tafla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í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hverri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umferð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tafla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tafla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*2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*3);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Viltu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halda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áfram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 (yes/no)"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halda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áfram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eða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lykkjuna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þetta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endirinn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á "do - while"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lykkjunni</w:t>
      </w:r>
      <w:proofErr w:type="spellEnd"/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7F9E" w:rsidRDefault="005F7F9E" w:rsidP="005F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0FA2" w:rsidRDefault="005F7F9E">
      <w:bookmarkStart w:id="0" w:name="_GoBack"/>
      <w:bookmarkEnd w:id="0"/>
    </w:p>
    <w:sectPr w:rsidR="003B0FA2" w:rsidSect="00984B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9E"/>
    <w:rsid w:val="005F7F9E"/>
    <w:rsid w:val="00D37AB0"/>
    <w:rsid w:val="00F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7F938-D6A1-41C2-8256-3F652CFE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FD709D15</Template>
  <TotalTime>0</TotalTime>
  <Pages>4</Pages>
  <Words>920</Words>
  <Characters>5248</Characters>
  <Application>Microsoft Office Word</Application>
  <DocSecurity>0</DocSecurity>
  <Lines>43</Lines>
  <Paragraphs>12</Paragraphs>
  <ScaleCrop>false</ScaleCrop>
  <Company>Tækniskólinn</Company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Yngvi Leó Þráinsson</dc:creator>
  <cp:keywords/>
  <dc:description/>
  <cp:lastModifiedBy>Yngvi Leó Þráinsson</cp:lastModifiedBy>
  <cp:revision>1</cp:revision>
  <dcterms:created xsi:type="dcterms:W3CDTF">2015-10-20T12:35:00Z</dcterms:created>
  <dcterms:modified xsi:type="dcterms:W3CDTF">2015-10-20T12:35:00Z</dcterms:modified>
</cp:coreProperties>
</file>